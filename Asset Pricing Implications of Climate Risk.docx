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4D20" w14:textId="03813CBE" w:rsidR="008C1C75" w:rsidRDefault="00000000">
      <w:pPr>
        <w:pStyle w:val="Title"/>
      </w:pPr>
      <w:sdt>
        <w:sdtPr>
          <w:alias w:val="Title"/>
          <w:tag w:val=""/>
          <w:id w:val="726351117"/>
          <w:placeholder>
            <w:docPart w:val="D041D8F532C7244691FE06226EB330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5759">
            <w:t>Asset Pricing Implications of Climate Risk</w:t>
          </w:r>
        </w:sdtContent>
      </w:sdt>
    </w:p>
    <w:sdt>
      <w:sdtPr>
        <w:id w:val="-1736158886"/>
        <w:placeholder>
          <w:docPart w:val="88A00FB3B51AEB4BB6123D6E0B244295"/>
        </w:placeholder>
        <w:temporary/>
        <w:showingPlcHdr/>
        <w15:appearance w15:val="hidden"/>
        <w:text/>
      </w:sdtPr>
      <w:sdtContent>
        <w:p w14:paraId="172F8644" w14:textId="77777777" w:rsidR="008C1C75" w:rsidRDefault="00CE59D0">
          <w:pPr>
            <w:pStyle w:val="Title2"/>
          </w:pPr>
          <w:r>
            <w:rPr>
              <w:lang w:val="en-GB" w:bidi="en-GB"/>
            </w:rPr>
            <w:t>[Author name(s), first M. surname, omit titles and qualifications]</w:t>
          </w:r>
        </w:p>
      </w:sdtContent>
    </w:sdt>
    <w:sdt>
      <w:sdtPr>
        <w:id w:val="-1771543088"/>
        <w:placeholder>
          <w:docPart w:val="3F297489C7289642BC2D572422EB39D3"/>
        </w:placeholder>
        <w:temporary/>
        <w:showingPlcHdr/>
        <w15:appearance w15:val="hidden"/>
        <w:text/>
      </w:sdtPr>
      <w:sdtContent>
        <w:p w14:paraId="153E96AE" w14:textId="77777777" w:rsidR="008C1C75" w:rsidRDefault="00CE59D0">
          <w:pPr>
            <w:pStyle w:val="Title2"/>
          </w:pPr>
          <w:r>
            <w:rPr>
              <w:lang w:val="en-GB" w:bidi="en-GB"/>
            </w:rPr>
            <w:t>[Institutional affiliation(s)]</w:t>
          </w:r>
        </w:p>
      </w:sdtContent>
    </w:sdt>
    <w:p w14:paraId="1D274421" w14:textId="77777777" w:rsidR="008C1C75" w:rsidRDefault="00CE59D0">
      <w:pPr>
        <w:pStyle w:val="Title"/>
      </w:pPr>
      <w:r>
        <w:rPr>
          <w:lang w:val="en-GB" w:bidi="en-GB"/>
        </w:rPr>
        <w:t>Author Note</w:t>
      </w:r>
    </w:p>
    <w:p w14:paraId="066D5695" w14:textId="77777777" w:rsidR="008C1C75" w:rsidRDefault="00000000">
      <w:sdt>
        <w:sdtPr>
          <w:id w:val="716785028"/>
          <w:placeholder>
            <w:docPart w:val="0B6ABB94CA548C4EB943BC0CF35C372C"/>
          </w:placeholder>
          <w:temporary/>
          <w:showingPlcHdr/>
          <w15:appearance w15:val="hidden"/>
          <w:text/>
        </w:sdtPr>
        <w:sdtContent>
          <w:r w:rsidR="00CE59D0">
            <w:rPr>
              <w:lang w:val="en-GB" w:bidi="en-GB"/>
            </w:rPr>
            <w:t>[Include any grant/funding information and a complete correspondence address.]</w:t>
          </w:r>
        </w:sdtContent>
      </w:sdt>
    </w:p>
    <w:p w14:paraId="2B9F50E2"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9EEB985" w14:textId="77777777" w:rsidR="008C1C75" w:rsidRDefault="00CE59D0">
          <w:pPr>
            <w:pStyle w:val="TOCHeading"/>
          </w:pPr>
          <w:r>
            <w:rPr>
              <w:lang w:val="en-GB" w:bidi="en-GB"/>
            </w:rPr>
            <w:t>Table of Contents</w:t>
          </w:r>
        </w:p>
        <w:p w14:paraId="764FE31D" w14:textId="77777777" w:rsidR="00CE59D0" w:rsidRDefault="00CE59D0">
          <w:pPr>
            <w:pStyle w:val="TOC1"/>
            <w:tabs>
              <w:tab w:val="right" w:leader="dot" w:pos="9350"/>
            </w:tabs>
            <w:rPr>
              <w:noProof/>
              <w:kern w:val="0"/>
              <w:sz w:val="22"/>
              <w:szCs w:val="22"/>
              <w:lang w:eastAsia="en-US"/>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Hyperlink"/>
                <w:noProof/>
                <w:lang w:val="en-GB" w:bidi="en-GB"/>
              </w:rPr>
              <w:t>Abstract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71C8D624" w14:textId="77777777" w:rsidR="00CE59D0" w:rsidRDefault="00000000">
          <w:pPr>
            <w:pStyle w:val="TOC1"/>
            <w:tabs>
              <w:tab w:val="right" w:leader="dot" w:pos="9350"/>
            </w:tabs>
            <w:rPr>
              <w:noProof/>
              <w:kern w:val="0"/>
              <w:sz w:val="22"/>
              <w:szCs w:val="22"/>
              <w:lang w:eastAsia="en-US"/>
            </w:rPr>
          </w:pPr>
          <w:hyperlink w:anchor="_Toc455389209" w:history="1">
            <w:r w:rsidR="00CE59D0" w:rsidRPr="00220CB7">
              <w:rPr>
                <w:rStyle w:val="Hyperlink"/>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40CC1C3D" w14:textId="77777777" w:rsidR="00CE59D0" w:rsidRDefault="00000000">
          <w:pPr>
            <w:pStyle w:val="TOC1"/>
            <w:tabs>
              <w:tab w:val="right" w:leader="dot" w:pos="9350"/>
            </w:tabs>
            <w:rPr>
              <w:noProof/>
              <w:kern w:val="0"/>
              <w:sz w:val="22"/>
              <w:szCs w:val="22"/>
              <w:lang w:eastAsia="en-US"/>
            </w:rPr>
          </w:pPr>
          <w:hyperlink w:anchor="_Toc455389210" w:history="1">
            <w:r w:rsidR="00CE59D0" w:rsidRPr="00220CB7">
              <w:rPr>
                <w:rStyle w:val="Hyperlink"/>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71641F0F" w14:textId="77777777" w:rsidR="00CE59D0" w:rsidRDefault="00000000">
          <w:pPr>
            <w:pStyle w:val="TOC2"/>
            <w:tabs>
              <w:tab w:val="right" w:leader="dot" w:pos="9350"/>
            </w:tabs>
            <w:rPr>
              <w:noProof/>
              <w:kern w:val="0"/>
              <w:sz w:val="22"/>
              <w:szCs w:val="22"/>
              <w:lang w:eastAsia="en-US"/>
            </w:rPr>
          </w:pPr>
          <w:hyperlink w:anchor="_Toc455389211" w:history="1">
            <w:r w:rsidR="00CE59D0" w:rsidRPr="00220CB7">
              <w:rPr>
                <w:rStyle w:val="Hyperlink"/>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2908668E" w14:textId="77777777" w:rsidR="00CE59D0" w:rsidRDefault="00000000">
          <w:pPr>
            <w:pStyle w:val="TOC3"/>
            <w:tabs>
              <w:tab w:val="right" w:leader="dot" w:pos="9350"/>
            </w:tabs>
            <w:rPr>
              <w:noProof/>
              <w:kern w:val="0"/>
              <w:sz w:val="22"/>
              <w:szCs w:val="22"/>
              <w:lang w:eastAsia="en-US"/>
            </w:rPr>
          </w:pPr>
          <w:hyperlink w:anchor="_Toc455389212" w:history="1">
            <w:r w:rsidR="00CE59D0" w:rsidRPr="00220CB7">
              <w:rPr>
                <w:rStyle w:val="Hyperlink"/>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425322D6" w14:textId="77777777" w:rsidR="00CE59D0" w:rsidRDefault="00000000">
          <w:pPr>
            <w:pStyle w:val="TOC1"/>
            <w:tabs>
              <w:tab w:val="right" w:leader="dot" w:pos="9350"/>
            </w:tabs>
            <w:rPr>
              <w:noProof/>
              <w:kern w:val="0"/>
              <w:sz w:val="22"/>
              <w:szCs w:val="22"/>
              <w:lang w:eastAsia="en-US"/>
            </w:rPr>
          </w:pPr>
          <w:hyperlink w:anchor="_Toc455389213" w:history="1">
            <w:r w:rsidR="00CE59D0" w:rsidRPr="00220CB7">
              <w:rPr>
                <w:rStyle w:val="Hyperlink"/>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0A6C5000" w14:textId="77777777" w:rsidR="00CE59D0" w:rsidRDefault="00000000">
          <w:pPr>
            <w:pStyle w:val="TOC1"/>
            <w:tabs>
              <w:tab w:val="right" w:leader="dot" w:pos="9350"/>
            </w:tabs>
            <w:rPr>
              <w:noProof/>
              <w:kern w:val="0"/>
              <w:sz w:val="22"/>
              <w:szCs w:val="22"/>
              <w:lang w:eastAsia="en-US"/>
            </w:rPr>
          </w:pPr>
          <w:hyperlink w:anchor="_Toc455389214" w:history="1">
            <w:r w:rsidR="00CE59D0" w:rsidRPr="00220CB7">
              <w:rPr>
                <w:rStyle w:val="Hyperlink"/>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7845C4D2" w14:textId="77777777" w:rsidR="00CE59D0" w:rsidRDefault="00000000">
          <w:pPr>
            <w:pStyle w:val="TOC1"/>
            <w:tabs>
              <w:tab w:val="right" w:leader="dot" w:pos="9350"/>
            </w:tabs>
            <w:rPr>
              <w:noProof/>
              <w:kern w:val="0"/>
              <w:sz w:val="22"/>
              <w:szCs w:val="22"/>
              <w:lang w:eastAsia="en-US"/>
            </w:rPr>
          </w:pPr>
          <w:hyperlink w:anchor="_Toc455389215" w:history="1">
            <w:r w:rsidR="00CE59D0" w:rsidRPr="00220CB7">
              <w:rPr>
                <w:rStyle w:val="Hyperlink"/>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279CAEAB" w14:textId="77777777" w:rsidR="00CE59D0" w:rsidRDefault="00000000">
          <w:pPr>
            <w:pStyle w:val="TOC1"/>
            <w:tabs>
              <w:tab w:val="right" w:leader="dot" w:pos="9350"/>
            </w:tabs>
            <w:rPr>
              <w:noProof/>
              <w:kern w:val="0"/>
              <w:sz w:val="22"/>
              <w:szCs w:val="22"/>
              <w:lang w:eastAsia="en-US"/>
            </w:rPr>
          </w:pPr>
          <w:hyperlink w:anchor="_Toc455389216" w:history="1">
            <w:r w:rsidR="00CE59D0" w:rsidRPr="00220CB7">
              <w:rPr>
                <w:rStyle w:val="Hyperlink"/>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40E58BB2" w14:textId="77777777" w:rsidR="008C1C75" w:rsidRDefault="00CE59D0">
          <w:pPr>
            <w:ind w:firstLine="0"/>
          </w:pPr>
          <w:r>
            <w:rPr>
              <w:b/>
              <w:noProof/>
              <w:lang w:val="en-GB" w:bidi="en-GB"/>
            </w:rPr>
            <w:fldChar w:fldCharType="end"/>
          </w:r>
        </w:p>
      </w:sdtContent>
    </w:sdt>
    <w:p w14:paraId="412D00A2"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9C10C9804B3904408754BDDAD19A8137"/>
        </w:placeholder>
        <w:temporary/>
        <w:showingPlcHdr/>
        <w15:appearance w15:val="hidden"/>
        <w:text/>
      </w:sdtPr>
      <w:sdtContent>
        <w:p w14:paraId="767E1FF0" w14:textId="77777777"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5F9C3944" w14:textId="77777777" w:rsidR="008C1C75" w:rsidRDefault="00CE59D0">
      <w:r>
        <w:rPr>
          <w:rStyle w:val="Emphasis"/>
          <w:lang w:val="en-GB" w:bidi="en-GB"/>
        </w:rPr>
        <w:t>Keywords</w:t>
      </w:r>
      <w:r>
        <w:rPr>
          <w:lang w:val="en-GB" w:bidi="en-GB"/>
        </w:rPr>
        <w:t xml:space="preserve">: </w:t>
      </w:r>
      <w:sdt>
        <w:sdtPr>
          <w:id w:val="1136374635"/>
          <w:placeholder>
            <w:docPart w:val="BFC5825AED7B2C4890AA54BDC8D742A3"/>
          </w:placeholder>
          <w:temporary/>
          <w:showingPlcHdr/>
          <w15:appearance w15:val="hidden"/>
          <w:text/>
        </w:sdtPr>
        <w:sdtContent>
          <w:r>
            <w:rPr>
              <w:lang w:val="en-GB" w:bidi="en-GB"/>
            </w:rPr>
            <w:t>[Tap here to add keywords.]</w:t>
          </w:r>
        </w:sdtContent>
      </w:sdt>
    </w:p>
    <w:bookmarkStart w:id="1" w:name="_Toc455389209"/>
    <w:p w14:paraId="074DC1F2" w14:textId="01CEAA48" w:rsidR="008C1C75" w:rsidRDefault="00000000">
      <w:pPr>
        <w:pStyle w:val="SectionTitle"/>
      </w:pPr>
      <w:sdt>
        <w:sdtPr>
          <w:alias w:val="Title"/>
          <w:tag w:val=""/>
          <w:id w:val="-1756435886"/>
          <w:placeholder>
            <w:docPart w:val="A469F91A49FEDE47A1190726272F06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5759">
            <w:t>Asset Pricing Implications of Climate Risk</w:t>
          </w:r>
        </w:sdtContent>
      </w:sdt>
      <w:bookmarkEnd w:id="1"/>
    </w:p>
    <w:p w14:paraId="4A055973" w14:textId="5584D4E6" w:rsidR="009C2C78" w:rsidRDefault="0089025B" w:rsidP="009C2C78">
      <w:r>
        <w:t xml:space="preserve">In the modern age, climate change is an important phenomenon that has emerged and captivated the attention of the scientific community. Principally, the interest is with whether </w:t>
      </w:r>
      <w:proofErr w:type="gramStart"/>
      <w:r>
        <w:t>humans</w:t>
      </w:r>
      <w:proofErr w:type="gramEnd"/>
      <w:r>
        <w:t xml:space="preserve"> activity has contributed to significant and meaningful change to the climate system, especially since the industrial revolution. Following robust and pertinent analysis, the scientific community has solidly reached the consensus that this is indeed the case. Paris, </w:t>
      </w:r>
      <w:proofErr w:type="spellStart"/>
      <w:r>
        <w:t>etc</w:t>
      </w:r>
      <w:proofErr w:type="spellEnd"/>
      <w:r>
        <w:t xml:space="preserve">, submits COP26. In finance, this has </w:t>
      </w:r>
      <w:proofErr w:type="spellStart"/>
      <w:proofErr w:type="gramStart"/>
      <w:r>
        <w:t>lead</w:t>
      </w:r>
      <w:proofErr w:type="spellEnd"/>
      <w:proofErr w:type="gramEnd"/>
      <w:r>
        <w:t xml:space="preserve"> to an impact in companies and therefore their sourcing of capital. This breaks down into transition risk and physical risk. Transition risk is primarily concerned with the implications and financial impacts as the broader economy shifts to a low carbon future. This primarily consists of policy &amp; legal, technological, market and reputational risk. On the other hand, physical risk pertains to the financial implication</w:t>
      </w:r>
      <w:r w:rsidR="00D22164">
        <w:t xml:space="preserve">s when the effects of climate change have </w:t>
      </w:r>
      <w:proofErr w:type="gramStart"/>
      <w:r w:rsidR="00D22164">
        <w:t>actually manifested</w:t>
      </w:r>
      <w:proofErr w:type="gramEnd"/>
      <w:r>
        <w:t>.</w:t>
      </w:r>
      <w:r w:rsidR="00D22164">
        <w:t xml:space="preserve"> For example, with the operational disruptions </w:t>
      </w:r>
      <w:r w:rsidR="00E73A89">
        <w:t>that result from the</w:t>
      </w:r>
      <w:r w:rsidR="00D22164">
        <w:t xml:space="preserve"> extreme weather events that arise out of climate change.</w:t>
      </w:r>
      <w:r w:rsidR="00E35E1F">
        <w:t xml:space="preserve"> In our research, we strive to explore S&amp;P and </w:t>
      </w:r>
      <w:proofErr w:type="spellStart"/>
      <w:r w:rsidR="00E35E1F">
        <w:t>Trucost</w:t>
      </w:r>
      <w:proofErr w:type="spellEnd"/>
      <w:r w:rsidR="00E35E1F">
        <w:t xml:space="preserve"> data to </w:t>
      </w:r>
      <w:r w:rsidR="0021046A">
        <w:t>determine the statistical significance and economic magnitudes of the relationship between climate risks and equity returns</w:t>
      </w:r>
      <w:r w:rsidR="00E35E1F">
        <w:t>.</w:t>
      </w:r>
      <w:r w:rsidR="0021046A">
        <w:t xml:space="preserve"> This will be conducted at the global scal</w:t>
      </w:r>
      <w:r w:rsidR="00F41D80">
        <w:t>e</w:t>
      </w:r>
      <w:r w:rsidR="0021046A">
        <w:t>.</w:t>
      </w:r>
      <w:r w:rsidR="0092463D">
        <w:t xml:space="preserve"> Then, the derivation of any carbon risk premium is congruent with the risk-averse nature of investors that is assumed in finance – they demand compensation regarding the uncertainty that they must endure on the cash flows of invested firms (arising from both physical and transition risk).</w:t>
      </w:r>
      <w:r w:rsidR="003C1327">
        <w:t xml:space="preserve"> </w:t>
      </w:r>
      <w:r w:rsidR="009C2C78">
        <w:t>Investors attitudes can also be seen as determining the discount rates of these cash flows and therefore the attention &amp; pricing devoted to the transition risk.</w:t>
      </w:r>
    </w:p>
    <w:p w14:paraId="3AC67EE0" w14:textId="29129C5D" w:rsidR="0089025B" w:rsidRDefault="003C1327" w:rsidP="0089025B">
      <w:r>
        <w:t xml:space="preserve">Equilibrium models, following from the approaches of relevant prior work, will be implemented </w:t>
      </w:r>
      <w:proofErr w:type="gramStart"/>
      <w:r>
        <w:t>in order to</w:t>
      </w:r>
      <w:proofErr w:type="gramEnd"/>
      <w:r>
        <w:t xml:space="preserve"> investigate the stated relationship due to their ease of interpretability and congruency with the well-understood forces of supply and demand in economics.</w:t>
      </w:r>
    </w:p>
    <w:bookmarkStart w:id="2" w:name="_Toc455389210" w:displacedByCustomXml="next"/>
    <w:sdt>
      <w:sdtPr>
        <w:id w:val="1295489386"/>
        <w:placeholder>
          <w:docPart w:val="8F3723FCADB8D74FA45911E7164CB83D"/>
        </w:placeholder>
        <w:temporary/>
        <w:showingPlcHdr/>
        <w15:appearance w15:val="hidden"/>
        <w:text/>
      </w:sdtPr>
      <w:sdtContent>
        <w:p w14:paraId="60CBCC83" w14:textId="77777777" w:rsidR="008C1C75" w:rsidRDefault="00CE59D0">
          <w:pPr>
            <w:pStyle w:val="Heading1"/>
          </w:pPr>
          <w:r>
            <w:rPr>
              <w:lang w:val="en-GB" w:bidi="en-GB"/>
            </w:rPr>
            <w:t>[Heading 1]</w:t>
          </w:r>
        </w:p>
      </w:sdtContent>
    </w:sdt>
    <w:bookmarkEnd w:id="2" w:displacedByCustomXml="prev"/>
    <w:p w14:paraId="057197CF" w14:textId="669047EB" w:rsidR="008C1C75" w:rsidRDefault="00E15D91">
      <w:r>
        <w:t xml:space="preserve">Carbon intensity has a key issue in the fact that in that it still allows for total carbon levels to increase, which is not in line with neutralizing carbon emissions so that the progression of climate change does not continue. Otherwise, we could end up with a world with significant improvements in carbon intensity yet actual and important climate change targets (e.g. &lt; 2C increase) that are exceeded. </w:t>
      </w:r>
    </w:p>
    <w:bookmarkStart w:id="3" w:name="_Toc455389211"/>
    <w:p w14:paraId="71D987FC" w14:textId="77777777" w:rsidR="008C1C75" w:rsidRDefault="00000000">
      <w:pPr>
        <w:pStyle w:val="Heading2"/>
      </w:pPr>
      <w:sdt>
        <w:sdtPr>
          <w:id w:val="1203442487"/>
          <w:placeholder>
            <w:docPart w:val="4C5437452638FC4AB28C807B3C33FBE4"/>
          </w:placeholder>
          <w:temporary/>
          <w:showingPlcHdr/>
          <w15:appearance w15:val="hidden"/>
          <w:text/>
        </w:sdtPr>
        <w:sdtContent>
          <w:r w:rsidR="00CE59D0">
            <w:rPr>
              <w:lang w:val="en-GB" w:bidi="en-GB"/>
            </w:rPr>
            <w:t>[Heading 2]</w:t>
          </w:r>
        </w:sdtContent>
      </w:sdt>
      <w:r w:rsidR="00CE59D0">
        <w:rPr>
          <w:rStyle w:val="FootnoteReference"/>
          <w:lang w:val="en-GB" w:bidi="en-GB"/>
        </w:rPr>
        <w:t>1</w:t>
      </w:r>
      <w:bookmarkEnd w:id="3"/>
    </w:p>
    <w:p w14:paraId="4142B9B2" w14:textId="3ED9D44F" w:rsidR="008C1C75" w:rsidRDefault="00037C07">
      <w:pPr>
        <w:pStyle w:val="NoSpacing"/>
      </w:pPr>
      <w:r>
        <w:t>Carbon emissions level is observed as quite a persistent state variable that is associated with a firm. However, it is more likely that what investors pay attention to is an associated underlying transitory state variable that reflects the slope and effort of decarbonization in the forward path to net-zero. This was hypothesized in the 2022 global pricing study.</w:t>
      </w:r>
    </w:p>
    <w:bookmarkStart w:id="4" w:name="_Toc455389212"/>
    <w:p w14:paraId="37DAB1C3" w14:textId="77777777" w:rsidR="008C1C75" w:rsidRDefault="00000000">
      <w:pPr>
        <w:rPr>
          <w:b/>
          <w:bCs/>
        </w:rPr>
      </w:pPr>
      <w:sdt>
        <w:sdtPr>
          <w:rPr>
            <w:rStyle w:val="Heading3Char"/>
          </w:rPr>
          <w:id w:val="1751771428"/>
          <w:placeholder>
            <w:docPart w:val="19AE60F9FE7D1B4C9D9B1600EAE7863E"/>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4"/>
        </w:sdtContent>
      </w:sdt>
      <w:r w:rsidR="00CE59D0">
        <w:rPr>
          <w:rStyle w:val="Heading3Char"/>
          <w:lang w:val="en-GB" w:bidi="en-GB"/>
        </w:rPr>
        <w:t xml:space="preserve">. </w:t>
      </w:r>
      <w:sdt>
        <w:sdtPr>
          <w:id w:val="2054876750"/>
          <w:placeholder>
            <w:docPart w:val="1908BC973BE757448E9FD3ABAC3EB70E"/>
          </w:placeholder>
          <w:temporary/>
          <w:showingPlcHdr/>
          <w15:appearance w15:val="hidden"/>
          <w:text/>
        </w:sdtPr>
        <w:sdtContent>
          <w:r w:rsidR="00CE59D0">
            <w:rPr>
              <w:lang w:val="en-GB" w:bidi="en-GB"/>
            </w:rPr>
            <w:t>[Include a full stop at the end of a run-in heading.  Note that you can include consecutive paragraphs with their own headings, where appropriate.]</w:t>
          </w:r>
        </w:sdtContent>
      </w:sdt>
    </w:p>
    <w:p w14:paraId="5BE26659" w14:textId="77777777" w:rsidR="008C1C75" w:rsidRDefault="00000000">
      <w:pPr>
        <w:rPr>
          <w:b/>
          <w:bCs/>
        </w:rPr>
      </w:pPr>
      <w:sdt>
        <w:sdtPr>
          <w:rPr>
            <w:rStyle w:val="Heading4Char"/>
          </w:rPr>
          <w:id w:val="-685361587"/>
          <w:placeholder>
            <w:docPart w:val="D617071392D7014E82007DBC8891508B"/>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ECB4222114E8EA49919C64C58477F765"/>
          </w:placeholder>
          <w:temporary/>
          <w:showingPlcHdr/>
          <w15:appearance w15:val="hidden"/>
          <w:text/>
        </w:sdt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0AD2126D6161DD4EAEF890A01CD7EDCF"/>
          </w:placeholder>
          <w:temporary/>
          <w:showingPlcHdr/>
          <w15:appearance w15:val="hidden"/>
          <w:text/>
        </w:sdtPr>
        <w:sdtContent>
          <w:r w:rsidR="00CE59D0">
            <w:rPr>
              <w:noProof/>
              <w:lang w:val="en-GB" w:bidi="en-GB"/>
            </w:rPr>
            <w:t>(Surname, Year)</w:t>
          </w:r>
        </w:sdtContent>
      </w:sdt>
    </w:p>
    <w:p w14:paraId="177D3C60" w14:textId="77777777" w:rsidR="008C1C75" w:rsidRDefault="00000000">
      <w:sdt>
        <w:sdtPr>
          <w:rPr>
            <w:rStyle w:val="Heading5Char"/>
          </w:rPr>
          <w:id w:val="-53853956"/>
          <w:placeholder>
            <w:docPart w:val="13CB1F69A84A2649AF2E49632B0EBD6F"/>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C5AE9FBFFBD5EF449A4BF8736688B2AF"/>
          </w:placeholder>
          <w:temporary/>
          <w:showingPlcHdr/>
          <w15:appearance w15:val="hidden"/>
          <w:text/>
        </w:sdt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31BCC51DB41FB1478C1116BF6DED2DF5"/>
          </w:placeholder>
          <w:temporary/>
          <w:showingPlcHdr/>
          <w15:appearance w15:val="hidden"/>
          <w:text/>
        </w:sdtPr>
        <w:sdtContent>
          <w:r w:rsidR="00CE59D0">
            <w:rPr>
              <w:noProof/>
              <w:lang w:val="en-GB" w:bidi="en-GB"/>
            </w:rPr>
            <w:t>(Surname, Year)</w:t>
          </w:r>
        </w:sdtContent>
      </w:sdt>
    </w:p>
    <w:bookmarkStart w:id="5" w:name="_Toc455389213" w:displacedByCustomXml="next"/>
    <w:sdt>
      <w:sdtPr>
        <w:rPr>
          <w:rFonts w:asciiTheme="minorHAnsi" w:eastAsiaTheme="minorEastAsia" w:hAnsiTheme="minorHAnsi" w:cstheme="minorBidi"/>
        </w:rPr>
        <w:id w:val="-573587230"/>
        <w:bibliography/>
      </w:sdtPr>
      <w:sdtContent>
        <w:p w14:paraId="3A81F2C3" w14:textId="77777777" w:rsidR="008C1C75" w:rsidRDefault="00CE59D0">
          <w:pPr>
            <w:pStyle w:val="SectionTitle"/>
          </w:pPr>
          <w:r>
            <w:rPr>
              <w:lang w:val="en-GB" w:bidi="en-GB"/>
            </w:rPr>
            <w:t>References</w:t>
          </w:r>
          <w:bookmarkEnd w:id="5"/>
        </w:p>
        <w:sdt>
          <w:sdtPr>
            <w:id w:val="-686988142"/>
            <w:placeholder>
              <w:docPart w:val="D191F8998D4D8E43A504E0F074E02741"/>
            </w:placeholder>
            <w:temporary/>
            <w:showingPlcHdr/>
            <w15:appearance w15:val="hidden"/>
          </w:sdtPr>
          <w:sdtContent>
            <w:p w14:paraId="264AEC0C"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234E4D98"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0E0393C4" w14:textId="77777777" w:rsidR="008C1C75" w:rsidRDefault="00CE59D0">
      <w:pPr>
        <w:pStyle w:val="SectionTitle"/>
      </w:pPr>
      <w:bookmarkStart w:id="6" w:name="_Toc455389214"/>
      <w:r>
        <w:rPr>
          <w:lang w:val="en-GB" w:bidi="en-GB"/>
        </w:rPr>
        <w:lastRenderedPageBreak/>
        <w:t>Footnotes</w:t>
      </w:r>
      <w:bookmarkEnd w:id="6"/>
    </w:p>
    <w:p w14:paraId="3A488DFC" w14:textId="77777777" w:rsidR="008C1C75" w:rsidRDefault="00CE59D0">
      <w:r>
        <w:rPr>
          <w:rStyle w:val="FootnoteReference"/>
          <w:lang w:val="en-GB" w:bidi="en-GB"/>
        </w:rPr>
        <w:t>1</w:t>
      </w:r>
      <w:sdt>
        <w:sdtPr>
          <w:id w:val="1069077422"/>
          <w:placeholder>
            <w:docPart w:val="55B3A23DCCC89D47B872135CCA23DBFB"/>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0C7BD6D7" w14:textId="77777777" w:rsidR="008C1C75" w:rsidRDefault="00CE59D0">
      <w:pPr>
        <w:pStyle w:val="SectionTitle"/>
      </w:pPr>
      <w:bookmarkStart w:id="7" w:name="_Toc455389215"/>
      <w:r>
        <w:rPr>
          <w:lang w:val="en-GB" w:bidi="en-GB"/>
        </w:rPr>
        <w:lastRenderedPageBreak/>
        <w:t>Tables</w:t>
      </w:r>
      <w:bookmarkEnd w:id="7"/>
    </w:p>
    <w:p w14:paraId="05EDA4DD" w14:textId="77777777" w:rsidR="008C1C75" w:rsidRDefault="00CE59D0">
      <w:pPr>
        <w:pStyle w:val="NoSpacing"/>
      </w:pPr>
      <w:r>
        <w:rPr>
          <w:lang w:val="en-GB" w:bidi="en-GB"/>
        </w:rPr>
        <w:t>Table 1</w:t>
      </w:r>
    </w:p>
    <w:sdt>
      <w:sdtPr>
        <w:rPr>
          <w:rStyle w:val="Emphasis"/>
        </w:rPr>
        <w:id w:val="1042324137"/>
        <w:placeholder>
          <w:docPart w:val="8F0D7DB55D0F8149944F82E4ABF7106F"/>
        </w:placeholder>
        <w:temporary/>
        <w:showingPlcHdr/>
        <w15:appearance w15:val="hidden"/>
        <w:text/>
      </w:sdtPr>
      <w:sdtEndPr>
        <w:rPr>
          <w:rStyle w:val="DefaultParagraphFont"/>
          <w:i w:val="0"/>
          <w:iCs w:val="0"/>
        </w:rPr>
      </w:sdtEndPr>
      <w:sdtContent>
        <w:p w14:paraId="08DA72F4"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5C688379"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3F78A4C0" w14:textId="77777777" w:rsidR="008C1C75" w:rsidRDefault="00CE59D0">
            <w:pPr>
              <w:pStyle w:val="NoSpacing"/>
            </w:pPr>
            <w:r>
              <w:rPr>
                <w:lang w:val="en-GB" w:bidi="en-GB"/>
              </w:rPr>
              <w:t>Column Head</w:t>
            </w:r>
          </w:p>
        </w:tc>
        <w:tc>
          <w:tcPr>
            <w:tcW w:w="1000" w:type="pct"/>
          </w:tcPr>
          <w:p w14:paraId="125536BD" w14:textId="77777777" w:rsidR="008C1C75" w:rsidRDefault="00CE59D0">
            <w:pPr>
              <w:pStyle w:val="NoSpacing"/>
            </w:pPr>
            <w:r>
              <w:rPr>
                <w:lang w:val="en-GB" w:bidi="en-GB"/>
              </w:rPr>
              <w:t>Column Head</w:t>
            </w:r>
          </w:p>
        </w:tc>
        <w:tc>
          <w:tcPr>
            <w:tcW w:w="1000" w:type="pct"/>
          </w:tcPr>
          <w:p w14:paraId="6A21B418" w14:textId="77777777" w:rsidR="008C1C75" w:rsidRDefault="00CE59D0">
            <w:pPr>
              <w:pStyle w:val="NoSpacing"/>
            </w:pPr>
            <w:r>
              <w:rPr>
                <w:lang w:val="en-GB" w:bidi="en-GB"/>
              </w:rPr>
              <w:t>Column Head</w:t>
            </w:r>
          </w:p>
        </w:tc>
        <w:tc>
          <w:tcPr>
            <w:tcW w:w="1000" w:type="pct"/>
          </w:tcPr>
          <w:p w14:paraId="2A06E8D8" w14:textId="77777777" w:rsidR="008C1C75" w:rsidRDefault="00CE59D0">
            <w:pPr>
              <w:pStyle w:val="NoSpacing"/>
            </w:pPr>
            <w:r>
              <w:rPr>
                <w:lang w:val="en-GB" w:bidi="en-GB"/>
              </w:rPr>
              <w:t>Column Head</w:t>
            </w:r>
          </w:p>
        </w:tc>
        <w:tc>
          <w:tcPr>
            <w:tcW w:w="999" w:type="pct"/>
          </w:tcPr>
          <w:p w14:paraId="661F5E10" w14:textId="77777777" w:rsidR="008C1C75" w:rsidRDefault="00CE59D0">
            <w:pPr>
              <w:pStyle w:val="NoSpacing"/>
            </w:pPr>
            <w:r>
              <w:rPr>
                <w:lang w:val="en-GB" w:bidi="en-GB"/>
              </w:rPr>
              <w:t>Column Head</w:t>
            </w:r>
          </w:p>
        </w:tc>
      </w:tr>
      <w:tr w:rsidR="008C1C75" w14:paraId="4614DB53" w14:textId="77777777" w:rsidTr="008C1C75">
        <w:tc>
          <w:tcPr>
            <w:tcW w:w="1001" w:type="pct"/>
          </w:tcPr>
          <w:p w14:paraId="308895DF" w14:textId="77777777" w:rsidR="008C1C75" w:rsidRDefault="00CE59D0">
            <w:pPr>
              <w:pStyle w:val="NoSpacing"/>
            </w:pPr>
            <w:r>
              <w:rPr>
                <w:lang w:val="en-GB" w:bidi="en-GB"/>
              </w:rPr>
              <w:t>Row Head</w:t>
            </w:r>
          </w:p>
        </w:tc>
        <w:tc>
          <w:tcPr>
            <w:tcW w:w="1000" w:type="pct"/>
          </w:tcPr>
          <w:p w14:paraId="02EA487C" w14:textId="77777777" w:rsidR="008C1C75" w:rsidRDefault="00CE59D0">
            <w:pPr>
              <w:pStyle w:val="NoSpacing"/>
            </w:pPr>
            <w:r>
              <w:rPr>
                <w:lang w:val="en-GB" w:bidi="en-GB"/>
              </w:rPr>
              <w:t>123</w:t>
            </w:r>
          </w:p>
        </w:tc>
        <w:tc>
          <w:tcPr>
            <w:tcW w:w="1000" w:type="pct"/>
          </w:tcPr>
          <w:p w14:paraId="70EB608F" w14:textId="77777777" w:rsidR="008C1C75" w:rsidRDefault="00CE59D0">
            <w:pPr>
              <w:pStyle w:val="NoSpacing"/>
            </w:pPr>
            <w:r>
              <w:rPr>
                <w:lang w:val="en-GB" w:bidi="en-GB"/>
              </w:rPr>
              <w:t>123</w:t>
            </w:r>
          </w:p>
        </w:tc>
        <w:tc>
          <w:tcPr>
            <w:tcW w:w="1000" w:type="pct"/>
          </w:tcPr>
          <w:p w14:paraId="10E451E7" w14:textId="77777777" w:rsidR="008C1C75" w:rsidRDefault="00CE59D0">
            <w:pPr>
              <w:pStyle w:val="NoSpacing"/>
            </w:pPr>
            <w:r>
              <w:rPr>
                <w:lang w:val="en-GB" w:bidi="en-GB"/>
              </w:rPr>
              <w:t>123</w:t>
            </w:r>
          </w:p>
        </w:tc>
        <w:tc>
          <w:tcPr>
            <w:tcW w:w="999" w:type="pct"/>
          </w:tcPr>
          <w:p w14:paraId="2226D061" w14:textId="77777777" w:rsidR="008C1C75" w:rsidRDefault="00CE59D0">
            <w:pPr>
              <w:pStyle w:val="NoSpacing"/>
            </w:pPr>
            <w:r>
              <w:rPr>
                <w:lang w:val="en-GB" w:bidi="en-GB"/>
              </w:rPr>
              <w:t>123</w:t>
            </w:r>
          </w:p>
        </w:tc>
      </w:tr>
      <w:tr w:rsidR="008C1C75" w14:paraId="5A11143C" w14:textId="77777777" w:rsidTr="008C1C75">
        <w:tc>
          <w:tcPr>
            <w:tcW w:w="1001" w:type="pct"/>
          </w:tcPr>
          <w:p w14:paraId="292EE0EF" w14:textId="77777777" w:rsidR="008C1C75" w:rsidRDefault="00CE59D0">
            <w:pPr>
              <w:pStyle w:val="NoSpacing"/>
            </w:pPr>
            <w:r>
              <w:rPr>
                <w:lang w:val="en-GB" w:bidi="en-GB"/>
              </w:rPr>
              <w:t>Row Head</w:t>
            </w:r>
          </w:p>
        </w:tc>
        <w:tc>
          <w:tcPr>
            <w:tcW w:w="1000" w:type="pct"/>
          </w:tcPr>
          <w:p w14:paraId="06780C3E" w14:textId="77777777" w:rsidR="008C1C75" w:rsidRDefault="00CE59D0">
            <w:pPr>
              <w:pStyle w:val="NoSpacing"/>
            </w:pPr>
            <w:r>
              <w:rPr>
                <w:lang w:val="en-GB" w:bidi="en-GB"/>
              </w:rPr>
              <w:t>456</w:t>
            </w:r>
          </w:p>
        </w:tc>
        <w:tc>
          <w:tcPr>
            <w:tcW w:w="1000" w:type="pct"/>
          </w:tcPr>
          <w:p w14:paraId="467A4AB7" w14:textId="77777777" w:rsidR="008C1C75" w:rsidRDefault="00CE59D0">
            <w:pPr>
              <w:pStyle w:val="NoSpacing"/>
            </w:pPr>
            <w:r>
              <w:rPr>
                <w:lang w:val="en-GB" w:bidi="en-GB"/>
              </w:rPr>
              <w:t>456</w:t>
            </w:r>
          </w:p>
        </w:tc>
        <w:tc>
          <w:tcPr>
            <w:tcW w:w="1000" w:type="pct"/>
          </w:tcPr>
          <w:p w14:paraId="5C911E0E" w14:textId="77777777" w:rsidR="008C1C75" w:rsidRDefault="00CE59D0">
            <w:pPr>
              <w:pStyle w:val="NoSpacing"/>
            </w:pPr>
            <w:r>
              <w:rPr>
                <w:lang w:val="en-GB" w:bidi="en-GB"/>
              </w:rPr>
              <w:t>456</w:t>
            </w:r>
          </w:p>
        </w:tc>
        <w:tc>
          <w:tcPr>
            <w:tcW w:w="999" w:type="pct"/>
          </w:tcPr>
          <w:p w14:paraId="463AD52E" w14:textId="77777777" w:rsidR="008C1C75" w:rsidRDefault="00CE59D0">
            <w:pPr>
              <w:pStyle w:val="NoSpacing"/>
            </w:pPr>
            <w:r>
              <w:rPr>
                <w:lang w:val="en-GB" w:bidi="en-GB"/>
              </w:rPr>
              <w:t>456</w:t>
            </w:r>
          </w:p>
        </w:tc>
      </w:tr>
      <w:tr w:rsidR="008C1C75" w14:paraId="766BBF94" w14:textId="77777777" w:rsidTr="008C1C75">
        <w:tc>
          <w:tcPr>
            <w:tcW w:w="1001" w:type="pct"/>
          </w:tcPr>
          <w:p w14:paraId="5C42296C" w14:textId="77777777" w:rsidR="008C1C75" w:rsidRDefault="00CE59D0">
            <w:pPr>
              <w:pStyle w:val="NoSpacing"/>
            </w:pPr>
            <w:r>
              <w:rPr>
                <w:lang w:val="en-GB" w:bidi="en-GB"/>
              </w:rPr>
              <w:t>Row Head</w:t>
            </w:r>
          </w:p>
        </w:tc>
        <w:tc>
          <w:tcPr>
            <w:tcW w:w="1000" w:type="pct"/>
          </w:tcPr>
          <w:p w14:paraId="713BF617" w14:textId="77777777" w:rsidR="008C1C75" w:rsidRDefault="00CE59D0">
            <w:pPr>
              <w:pStyle w:val="NoSpacing"/>
            </w:pPr>
            <w:r>
              <w:rPr>
                <w:lang w:val="en-GB" w:bidi="en-GB"/>
              </w:rPr>
              <w:t>789</w:t>
            </w:r>
          </w:p>
        </w:tc>
        <w:tc>
          <w:tcPr>
            <w:tcW w:w="1000" w:type="pct"/>
          </w:tcPr>
          <w:p w14:paraId="245CB2BD" w14:textId="77777777" w:rsidR="008C1C75" w:rsidRDefault="00CE59D0">
            <w:pPr>
              <w:pStyle w:val="NoSpacing"/>
            </w:pPr>
            <w:r>
              <w:rPr>
                <w:lang w:val="en-GB" w:bidi="en-GB"/>
              </w:rPr>
              <w:t>789</w:t>
            </w:r>
          </w:p>
        </w:tc>
        <w:tc>
          <w:tcPr>
            <w:tcW w:w="1000" w:type="pct"/>
          </w:tcPr>
          <w:p w14:paraId="1341C32C" w14:textId="77777777" w:rsidR="008C1C75" w:rsidRDefault="00CE59D0">
            <w:pPr>
              <w:pStyle w:val="NoSpacing"/>
            </w:pPr>
            <w:r>
              <w:rPr>
                <w:lang w:val="en-GB" w:bidi="en-GB"/>
              </w:rPr>
              <w:t>789</w:t>
            </w:r>
          </w:p>
        </w:tc>
        <w:tc>
          <w:tcPr>
            <w:tcW w:w="999" w:type="pct"/>
          </w:tcPr>
          <w:p w14:paraId="5CE91F89" w14:textId="77777777" w:rsidR="008C1C75" w:rsidRDefault="00CE59D0">
            <w:pPr>
              <w:pStyle w:val="NoSpacing"/>
            </w:pPr>
            <w:r>
              <w:rPr>
                <w:lang w:val="en-GB" w:bidi="en-GB"/>
              </w:rPr>
              <w:t>789</w:t>
            </w:r>
          </w:p>
        </w:tc>
      </w:tr>
      <w:tr w:rsidR="008C1C75" w14:paraId="1C4F1316" w14:textId="77777777" w:rsidTr="008C1C75">
        <w:tc>
          <w:tcPr>
            <w:tcW w:w="1001" w:type="pct"/>
          </w:tcPr>
          <w:p w14:paraId="1EA197CA" w14:textId="77777777" w:rsidR="008C1C75" w:rsidRDefault="00CE59D0">
            <w:pPr>
              <w:pStyle w:val="NoSpacing"/>
            </w:pPr>
            <w:r>
              <w:rPr>
                <w:lang w:val="en-GB" w:bidi="en-GB"/>
              </w:rPr>
              <w:t>Row Head</w:t>
            </w:r>
          </w:p>
        </w:tc>
        <w:tc>
          <w:tcPr>
            <w:tcW w:w="1000" w:type="pct"/>
          </w:tcPr>
          <w:p w14:paraId="3848DFFF" w14:textId="77777777" w:rsidR="008C1C75" w:rsidRDefault="00CE59D0">
            <w:pPr>
              <w:pStyle w:val="NoSpacing"/>
            </w:pPr>
            <w:r>
              <w:rPr>
                <w:lang w:val="en-GB" w:bidi="en-GB"/>
              </w:rPr>
              <w:t>123</w:t>
            </w:r>
          </w:p>
        </w:tc>
        <w:tc>
          <w:tcPr>
            <w:tcW w:w="1000" w:type="pct"/>
          </w:tcPr>
          <w:p w14:paraId="5EC61BA4" w14:textId="77777777" w:rsidR="008C1C75" w:rsidRDefault="00CE59D0">
            <w:pPr>
              <w:pStyle w:val="NoSpacing"/>
            </w:pPr>
            <w:r>
              <w:rPr>
                <w:lang w:val="en-GB" w:bidi="en-GB"/>
              </w:rPr>
              <w:t>123</w:t>
            </w:r>
          </w:p>
        </w:tc>
        <w:tc>
          <w:tcPr>
            <w:tcW w:w="1000" w:type="pct"/>
          </w:tcPr>
          <w:p w14:paraId="711F52E5" w14:textId="77777777" w:rsidR="008C1C75" w:rsidRDefault="00CE59D0">
            <w:pPr>
              <w:pStyle w:val="NoSpacing"/>
            </w:pPr>
            <w:r>
              <w:rPr>
                <w:lang w:val="en-GB" w:bidi="en-GB"/>
              </w:rPr>
              <w:t>123</w:t>
            </w:r>
          </w:p>
        </w:tc>
        <w:tc>
          <w:tcPr>
            <w:tcW w:w="999" w:type="pct"/>
          </w:tcPr>
          <w:p w14:paraId="59BBFFBE" w14:textId="77777777" w:rsidR="008C1C75" w:rsidRDefault="00CE59D0">
            <w:pPr>
              <w:pStyle w:val="NoSpacing"/>
            </w:pPr>
            <w:r>
              <w:rPr>
                <w:lang w:val="en-GB" w:bidi="en-GB"/>
              </w:rPr>
              <w:t>123</w:t>
            </w:r>
          </w:p>
        </w:tc>
      </w:tr>
      <w:tr w:rsidR="008C1C75" w14:paraId="70BA5710" w14:textId="77777777" w:rsidTr="008C1C75">
        <w:tc>
          <w:tcPr>
            <w:tcW w:w="1001" w:type="pct"/>
          </w:tcPr>
          <w:p w14:paraId="209BFE86" w14:textId="77777777" w:rsidR="008C1C75" w:rsidRDefault="00CE59D0">
            <w:pPr>
              <w:pStyle w:val="NoSpacing"/>
            </w:pPr>
            <w:r>
              <w:rPr>
                <w:lang w:val="en-GB" w:bidi="en-GB"/>
              </w:rPr>
              <w:t>Row Head</w:t>
            </w:r>
          </w:p>
        </w:tc>
        <w:tc>
          <w:tcPr>
            <w:tcW w:w="1000" w:type="pct"/>
          </w:tcPr>
          <w:p w14:paraId="1B8011C1" w14:textId="77777777" w:rsidR="008C1C75" w:rsidRDefault="00CE59D0">
            <w:pPr>
              <w:pStyle w:val="NoSpacing"/>
            </w:pPr>
            <w:r>
              <w:rPr>
                <w:lang w:val="en-GB" w:bidi="en-GB"/>
              </w:rPr>
              <w:t>456</w:t>
            </w:r>
          </w:p>
        </w:tc>
        <w:tc>
          <w:tcPr>
            <w:tcW w:w="1000" w:type="pct"/>
          </w:tcPr>
          <w:p w14:paraId="1B35DFFF" w14:textId="77777777" w:rsidR="008C1C75" w:rsidRDefault="00CE59D0">
            <w:pPr>
              <w:pStyle w:val="NoSpacing"/>
            </w:pPr>
            <w:r>
              <w:rPr>
                <w:lang w:val="en-GB" w:bidi="en-GB"/>
              </w:rPr>
              <w:t>456</w:t>
            </w:r>
          </w:p>
        </w:tc>
        <w:tc>
          <w:tcPr>
            <w:tcW w:w="1000" w:type="pct"/>
          </w:tcPr>
          <w:p w14:paraId="7CDF0D07" w14:textId="77777777" w:rsidR="008C1C75" w:rsidRDefault="00CE59D0">
            <w:pPr>
              <w:pStyle w:val="NoSpacing"/>
            </w:pPr>
            <w:r>
              <w:rPr>
                <w:lang w:val="en-GB" w:bidi="en-GB"/>
              </w:rPr>
              <w:t>456</w:t>
            </w:r>
          </w:p>
        </w:tc>
        <w:tc>
          <w:tcPr>
            <w:tcW w:w="999" w:type="pct"/>
          </w:tcPr>
          <w:p w14:paraId="1403CC1E" w14:textId="77777777" w:rsidR="008C1C75" w:rsidRDefault="00CE59D0">
            <w:pPr>
              <w:pStyle w:val="NoSpacing"/>
            </w:pPr>
            <w:r>
              <w:rPr>
                <w:lang w:val="en-GB" w:bidi="en-GB"/>
              </w:rPr>
              <w:t>456</w:t>
            </w:r>
          </w:p>
        </w:tc>
      </w:tr>
      <w:tr w:rsidR="008C1C75" w14:paraId="0AF9C18B" w14:textId="77777777" w:rsidTr="008C1C75">
        <w:tc>
          <w:tcPr>
            <w:tcW w:w="1001" w:type="pct"/>
          </w:tcPr>
          <w:p w14:paraId="37AAFB8C" w14:textId="77777777" w:rsidR="008C1C75" w:rsidRDefault="00CE59D0">
            <w:pPr>
              <w:pStyle w:val="NoSpacing"/>
            </w:pPr>
            <w:r>
              <w:rPr>
                <w:lang w:val="en-GB" w:bidi="en-GB"/>
              </w:rPr>
              <w:t>Row Head</w:t>
            </w:r>
          </w:p>
        </w:tc>
        <w:tc>
          <w:tcPr>
            <w:tcW w:w="1000" w:type="pct"/>
          </w:tcPr>
          <w:p w14:paraId="3580F191" w14:textId="77777777" w:rsidR="008C1C75" w:rsidRDefault="00CE59D0">
            <w:pPr>
              <w:pStyle w:val="NoSpacing"/>
            </w:pPr>
            <w:r>
              <w:rPr>
                <w:lang w:val="en-GB" w:bidi="en-GB"/>
              </w:rPr>
              <w:t>789</w:t>
            </w:r>
          </w:p>
        </w:tc>
        <w:tc>
          <w:tcPr>
            <w:tcW w:w="1000" w:type="pct"/>
          </w:tcPr>
          <w:p w14:paraId="2EC01AFF" w14:textId="77777777" w:rsidR="008C1C75" w:rsidRDefault="00CE59D0">
            <w:pPr>
              <w:pStyle w:val="NoSpacing"/>
            </w:pPr>
            <w:r>
              <w:rPr>
                <w:lang w:val="en-GB" w:bidi="en-GB"/>
              </w:rPr>
              <w:t>789</w:t>
            </w:r>
          </w:p>
        </w:tc>
        <w:tc>
          <w:tcPr>
            <w:tcW w:w="1000" w:type="pct"/>
          </w:tcPr>
          <w:p w14:paraId="1AD881E1" w14:textId="77777777" w:rsidR="008C1C75" w:rsidRDefault="00CE59D0">
            <w:pPr>
              <w:pStyle w:val="NoSpacing"/>
            </w:pPr>
            <w:r>
              <w:rPr>
                <w:lang w:val="en-GB" w:bidi="en-GB"/>
              </w:rPr>
              <w:t>789</w:t>
            </w:r>
          </w:p>
        </w:tc>
        <w:tc>
          <w:tcPr>
            <w:tcW w:w="999" w:type="pct"/>
          </w:tcPr>
          <w:p w14:paraId="7EFB5506" w14:textId="77777777" w:rsidR="008C1C75" w:rsidRDefault="00CE59D0">
            <w:pPr>
              <w:pStyle w:val="NoSpacing"/>
            </w:pPr>
            <w:r>
              <w:rPr>
                <w:lang w:val="en-GB" w:bidi="en-GB"/>
              </w:rPr>
              <w:t>789</w:t>
            </w:r>
          </w:p>
        </w:tc>
      </w:tr>
    </w:tbl>
    <w:p w14:paraId="2A829670"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503FF08911BF064A80232E6A7354A49E"/>
          </w:placeholder>
          <w:temporary/>
          <w:showingPlcHdr/>
          <w15:appearance w15:val="hidden"/>
        </w:sdt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6ED20F37" w14:textId="77777777" w:rsidR="008C1C75" w:rsidRDefault="00CE59D0">
      <w:pPr>
        <w:pStyle w:val="SectionTitle"/>
      </w:pPr>
      <w:bookmarkStart w:id="8" w:name="_Toc455389216"/>
      <w:r>
        <w:rPr>
          <w:lang w:val="en-GB" w:bidi="en-GB"/>
        </w:rPr>
        <w:lastRenderedPageBreak/>
        <w:t>Figures</w:t>
      </w:r>
      <w:bookmarkEnd w:id="8"/>
    </w:p>
    <w:p w14:paraId="0B9EAA98" w14:textId="77777777" w:rsidR="008C1C75" w:rsidRDefault="00CE59D0">
      <w:pPr>
        <w:pStyle w:val="NoSpacing"/>
      </w:pPr>
      <w:r>
        <w:rPr>
          <w:noProof/>
          <w:lang w:eastAsia="en-US"/>
        </w:rPr>
        <w:drawing>
          <wp:inline distT="0" distB="0" distL="0" distR="0" wp14:anchorId="147B4191" wp14:editId="578F26CD">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1033533"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A1C096548DF91745A5B393BCB368A3DB"/>
          </w:placeholder>
          <w:temporary/>
          <w:showingPlcHdr/>
          <w15:appearance w15:val="hidden"/>
          <w:text/>
        </w:sdt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531CD745"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2BF3" w14:textId="77777777" w:rsidR="001D636B" w:rsidRDefault="001D636B">
      <w:pPr>
        <w:spacing w:line="240" w:lineRule="auto"/>
      </w:pPr>
      <w:r>
        <w:separator/>
      </w:r>
    </w:p>
  </w:endnote>
  <w:endnote w:type="continuationSeparator" w:id="0">
    <w:p w14:paraId="1AF61FCC" w14:textId="77777777" w:rsidR="001D636B" w:rsidRDefault="001D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6498" w14:textId="77777777" w:rsidR="001D636B" w:rsidRDefault="001D636B">
      <w:pPr>
        <w:spacing w:line="240" w:lineRule="auto"/>
      </w:pPr>
      <w:r>
        <w:separator/>
      </w:r>
    </w:p>
  </w:footnote>
  <w:footnote w:type="continuationSeparator" w:id="0">
    <w:p w14:paraId="3B2709E7" w14:textId="77777777" w:rsidR="001D636B" w:rsidRDefault="001D63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2E1A" w14:textId="77777777" w:rsidR="008C1C75" w:rsidRDefault="00000000">
    <w:pPr>
      <w:pStyle w:val="Header"/>
    </w:pPr>
    <w:sdt>
      <w:sdtPr>
        <w:rPr>
          <w:rStyle w:val="Strong"/>
        </w:rPr>
        <w:alias w:val="Running head"/>
        <w:tag w:val=""/>
        <w:id w:val="1072628492"/>
        <w:placeholder>
          <w:docPart w:val="503FF08911BF064A80232E6A7354A49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59D0">
          <w:rPr>
            <w:rStyle w:val="Strong"/>
            <w:lang w:val="en-GB" w:bidi="en-GB"/>
          </w:rPr>
          <w:t>[Shortened Title up to 50 Characters]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3076" w14:textId="77777777" w:rsidR="008C1C75" w:rsidRDefault="00CE59D0">
    <w:pPr>
      <w:pStyle w:val="Header"/>
      <w:rPr>
        <w:rStyle w:val="Strong"/>
      </w:rPr>
    </w:pPr>
    <w:r>
      <w:rPr>
        <w:lang w:val="en-GB" w:bidi="en-GB"/>
      </w:rPr>
      <w:t xml:space="preserve">Running head: </w:t>
    </w:r>
    <w:sdt>
      <w:sdtPr>
        <w:rPr>
          <w:rStyle w:val="Strong"/>
        </w:rPr>
        <w:alias w:val="Running head"/>
        <w:tag w:val=""/>
        <w:id w:val="-696842620"/>
        <w:placeholder>
          <w:docPart w:val="A1C096548DF91745A5B393BCB368A3D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lang w:val="en-GB" w:bidi="en-GB"/>
          </w:rPr>
          <w:t>[Shortened Title up to 50 Characters]</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36454735">
    <w:abstractNumId w:val="9"/>
  </w:num>
  <w:num w:numId="2" w16cid:durableId="970289072">
    <w:abstractNumId w:val="7"/>
  </w:num>
  <w:num w:numId="3" w16cid:durableId="1181553520">
    <w:abstractNumId w:val="6"/>
  </w:num>
  <w:num w:numId="4" w16cid:durableId="235865139">
    <w:abstractNumId w:val="5"/>
  </w:num>
  <w:num w:numId="5" w16cid:durableId="704015665">
    <w:abstractNumId w:val="4"/>
  </w:num>
  <w:num w:numId="6" w16cid:durableId="305669006">
    <w:abstractNumId w:val="8"/>
  </w:num>
  <w:num w:numId="7" w16cid:durableId="1757482568">
    <w:abstractNumId w:val="3"/>
  </w:num>
  <w:num w:numId="8" w16cid:durableId="1202589688">
    <w:abstractNumId w:val="2"/>
  </w:num>
  <w:num w:numId="9" w16cid:durableId="1235627294">
    <w:abstractNumId w:val="1"/>
  </w:num>
  <w:num w:numId="10" w16cid:durableId="933636906">
    <w:abstractNumId w:val="0"/>
  </w:num>
  <w:num w:numId="11" w16cid:durableId="166994143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59"/>
    <w:rsid w:val="00037C07"/>
    <w:rsid w:val="001175ED"/>
    <w:rsid w:val="001D636B"/>
    <w:rsid w:val="0021046A"/>
    <w:rsid w:val="003C1327"/>
    <w:rsid w:val="00645759"/>
    <w:rsid w:val="0089025B"/>
    <w:rsid w:val="008C1C75"/>
    <w:rsid w:val="0092463D"/>
    <w:rsid w:val="009C2C78"/>
    <w:rsid w:val="00CE59D0"/>
    <w:rsid w:val="00D063DA"/>
    <w:rsid w:val="00D22164"/>
    <w:rsid w:val="00E05C77"/>
    <w:rsid w:val="00E15D91"/>
    <w:rsid w:val="00E35E1F"/>
    <w:rsid w:val="00E73A89"/>
    <w:rsid w:val="00F41D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19380"/>
  <w15:chartTrackingRefBased/>
  <w15:docId w15:val="{7D7FF843-5F69-D94E-BAC6-08AC1716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runchodanker/Library/Containers/com.microsoft.Word/Data/Library/Application%20Support/Microsoft/Office/16.0/DTS/en-GB%7b90E3F87D-46B8-6045-B11D-41BF2635D731%7d/%7b7195632A-4CEF-EC41-9C30-4C710F3625F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41D8F532C7244691FE06226EB33067"/>
        <w:category>
          <w:name w:val="General"/>
          <w:gallery w:val="placeholder"/>
        </w:category>
        <w:types>
          <w:type w:val="bbPlcHdr"/>
        </w:types>
        <w:behaviors>
          <w:behavior w:val="content"/>
        </w:behaviors>
        <w:guid w:val="{03EEF8DF-C95F-BD40-9358-D0D98748C90E}"/>
      </w:docPartPr>
      <w:docPartBody>
        <w:p w:rsidR="00243E5D" w:rsidRDefault="00000000">
          <w:pPr>
            <w:pStyle w:val="D041D8F532C7244691FE06226EB33067"/>
          </w:pPr>
          <w:r>
            <w:rPr>
              <w:lang w:bidi="en-GB"/>
            </w:rPr>
            <w:t>[Title here, up to 12 words, on one to two lines]</w:t>
          </w:r>
        </w:p>
      </w:docPartBody>
    </w:docPart>
    <w:docPart>
      <w:docPartPr>
        <w:name w:val="88A00FB3B51AEB4BB6123D6E0B244295"/>
        <w:category>
          <w:name w:val="General"/>
          <w:gallery w:val="placeholder"/>
        </w:category>
        <w:types>
          <w:type w:val="bbPlcHdr"/>
        </w:types>
        <w:behaviors>
          <w:behavior w:val="content"/>
        </w:behaviors>
        <w:guid w:val="{5C083894-62E3-4044-92FC-94CC8748C5B8}"/>
      </w:docPartPr>
      <w:docPartBody>
        <w:p w:rsidR="00243E5D" w:rsidRDefault="00000000">
          <w:pPr>
            <w:pStyle w:val="88A00FB3B51AEB4BB6123D6E0B244295"/>
          </w:pPr>
          <w:r>
            <w:rPr>
              <w:lang w:bidi="en-GB"/>
            </w:rPr>
            <w:t>[Author name(s), first M. surname, omit titles and qualifications]</w:t>
          </w:r>
        </w:p>
      </w:docPartBody>
    </w:docPart>
    <w:docPart>
      <w:docPartPr>
        <w:name w:val="3F297489C7289642BC2D572422EB39D3"/>
        <w:category>
          <w:name w:val="General"/>
          <w:gallery w:val="placeholder"/>
        </w:category>
        <w:types>
          <w:type w:val="bbPlcHdr"/>
        </w:types>
        <w:behaviors>
          <w:behavior w:val="content"/>
        </w:behaviors>
        <w:guid w:val="{9835A8B0-B938-734F-AB7C-02108B806CF0}"/>
      </w:docPartPr>
      <w:docPartBody>
        <w:p w:rsidR="00243E5D" w:rsidRDefault="00000000">
          <w:pPr>
            <w:pStyle w:val="3F297489C7289642BC2D572422EB39D3"/>
          </w:pPr>
          <w:r>
            <w:rPr>
              <w:lang w:bidi="en-GB"/>
            </w:rPr>
            <w:t>[Institutional affiliation(s)]</w:t>
          </w:r>
        </w:p>
      </w:docPartBody>
    </w:docPart>
    <w:docPart>
      <w:docPartPr>
        <w:name w:val="0B6ABB94CA548C4EB943BC0CF35C372C"/>
        <w:category>
          <w:name w:val="General"/>
          <w:gallery w:val="placeholder"/>
        </w:category>
        <w:types>
          <w:type w:val="bbPlcHdr"/>
        </w:types>
        <w:behaviors>
          <w:behavior w:val="content"/>
        </w:behaviors>
        <w:guid w:val="{5E7DDB15-6DA7-0147-8B82-D1DE6924092A}"/>
      </w:docPartPr>
      <w:docPartBody>
        <w:p w:rsidR="00243E5D" w:rsidRDefault="00000000">
          <w:pPr>
            <w:pStyle w:val="0B6ABB94CA548C4EB943BC0CF35C372C"/>
          </w:pPr>
          <w:r>
            <w:rPr>
              <w:lang w:bidi="en-GB"/>
            </w:rPr>
            <w:t>[Include any grant/funding information and a complete correspondence address.]</w:t>
          </w:r>
        </w:p>
      </w:docPartBody>
    </w:docPart>
    <w:docPart>
      <w:docPartPr>
        <w:name w:val="9C10C9804B3904408754BDDAD19A8137"/>
        <w:category>
          <w:name w:val="General"/>
          <w:gallery w:val="placeholder"/>
        </w:category>
        <w:types>
          <w:type w:val="bbPlcHdr"/>
        </w:types>
        <w:behaviors>
          <w:behavior w:val="content"/>
        </w:behaviors>
        <w:guid w:val="{928D13EC-DD26-EF44-AD9A-321270F66EE0}"/>
      </w:docPartPr>
      <w:docPartBody>
        <w:p w:rsidR="00243E5D" w:rsidRDefault="00000000">
          <w:pPr>
            <w:pStyle w:val="9C10C9804B3904408754BDDAD19A8137"/>
          </w:pPr>
          <w:r>
            <w:rPr>
              <w:lang w:bidi="en-GB"/>
            </w:rPr>
            <w:t xml:space="preserve">[The abstract should be one paragraph of between 150 and 250 words.  It is not indented.  Section titles, such as the word </w:t>
          </w:r>
          <w:r>
            <w:rPr>
              <w:rStyle w:val="Emphasis"/>
              <w:lang w:bidi="en-GB"/>
            </w:rPr>
            <w:t>Abstract</w:t>
          </w:r>
          <w:r>
            <w:rPr>
              <w:lang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BFC5825AED7B2C4890AA54BDC8D742A3"/>
        <w:category>
          <w:name w:val="General"/>
          <w:gallery w:val="placeholder"/>
        </w:category>
        <w:types>
          <w:type w:val="bbPlcHdr"/>
        </w:types>
        <w:behaviors>
          <w:behavior w:val="content"/>
        </w:behaviors>
        <w:guid w:val="{26DB315C-479A-C748-8558-B3197AC2BA18}"/>
      </w:docPartPr>
      <w:docPartBody>
        <w:p w:rsidR="00243E5D" w:rsidRDefault="00000000">
          <w:pPr>
            <w:pStyle w:val="BFC5825AED7B2C4890AA54BDC8D742A3"/>
          </w:pPr>
          <w:r>
            <w:rPr>
              <w:lang w:bidi="en-GB"/>
            </w:rPr>
            <w:t>[Tap here to add keywords.]</w:t>
          </w:r>
        </w:p>
      </w:docPartBody>
    </w:docPart>
    <w:docPart>
      <w:docPartPr>
        <w:name w:val="A469F91A49FEDE47A1190726272F06B1"/>
        <w:category>
          <w:name w:val="General"/>
          <w:gallery w:val="placeholder"/>
        </w:category>
        <w:types>
          <w:type w:val="bbPlcHdr"/>
        </w:types>
        <w:behaviors>
          <w:behavior w:val="content"/>
        </w:behaviors>
        <w:guid w:val="{A9F099E2-80FF-0A49-A43D-467ECD72999A}"/>
      </w:docPartPr>
      <w:docPartBody>
        <w:p w:rsidR="00243E5D" w:rsidRDefault="00000000">
          <w:pPr>
            <w:pStyle w:val="A469F91A49FEDE47A1190726272F06B1"/>
          </w:pPr>
          <w:r>
            <w:rPr>
              <w:lang w:bidi="en-GB"/>
            </w:rPr>
            <w:t>[Title here, up to 12 words, on one to two lines]</w:t>
          </w:r>
        </w:p>
      </w:docPartBody>
    </w:docPart>
    <w:docPart>
      <w:docPartPr>
        <w:name w:val="8F3723FCADB8D74FA45911E7164CB83D"/>
        <w:category>
          <w:name w:val="General"/>
          <w:gallery w:val="placeholder"/>
        </w:category>
        <w:types>
          <w:type w:val="bbPlcHdr"/>
        </w:types>
        <w:behaviors>
          <w:behavior w:val="content"/>
        </w:behaviors>
        <w:guid w:val="{8C8E4A86-D8B3-824E-BFC2-F9B4FBCB6D2F}"/>
      </w:docPartPr>
      <w:docPartBody>
        <w:p w:rsidR="00243E5D" w:rsidRDefault="00000000">
          <w:pPr>
            <w:pStyle w:val="8F3723FCADB8D74FA45911E7164CB83D"/>
          </w:pPr>
          <w:r>
            <w:rPr>
              <w:lang w:bidi="en-GB"/>
            </w:rPr>
            <w:t>[Heading 1]</w:t>
          </w:r>
        </w:p>
      </w:docPartBody>
    </w:docPart>
    <w:docPart>
      <w:docPartPr>
        <w:name w:val="4C5437452638FC4AB28C807B3C33FBE4"/>
        <w:category>
          <w:name w:val="General"/>
          <w:gallery w:val="placeholder"/>
        </w:category>
        <w:types>
          <w:type w:val="bbPlcHdr"/>
        </w:types>
        <w:behaviors>
          <w:behavior w:val="content"/>
        </w:behaviors>
        <w:guid w:val="{518755C0-FAB6-F442-B2E3-FAA8E34A5E12}"/>
      </w:docPartPr>
      <w:docPartBody>
        <w:p w:rsidR="00243E5D" w:rsidRDefault="00000000">
          <w:pPr>
            <w:pStyle w:val="4C5437452638FC4AB28C807B3C33FBE4"/>
          </w:pPr>
          <w:r>
            <w:rPr>
              <w:lang w:bidi="en-GB"/>
            </w:rPr>
            <w:t>[Heading 2]</w:t>
          </w:r>
        </w:p>
      </w:docPartBody>
    </w:docPart>
    <w:docPart>
      <w:docPartPr>
        <w:name w:val="19AE60F9FE7D1B4C9D9B1600EAE7863E"/>
        <w:category>
          <w:name w:val="General"/>
          <w:gallery w:val="placeholder"/>
        </w:category>
        <w:types>
          <w:type w:val="bbPlcHdr"/>
        </w:types>
        <w:behaviors>
          <w:behavior w:val="content"/>
        </w:behaviors>
        <w:guid w:val="{A45CA68F-9565-CB49-BC5B-F1C3FDCC7FDB}"/>
      </w:docPartPr>
      <w:docPartBody>
        <w:p w:rsidR="00243E5D" w:rsidRDefault="00000000">
          <w:pPr>
            <w:pStyle w:val="19AE60F9FE7D1B4C9D9B1600EAE7863E"/>
          </w:pPr>
          <w:r>
            <w:rPr>
              <w:rStyle w:val="Heading3Char"/>
              <w:lang w:bidi="en-GB"/>
            </w:rPr>
            <w:t>[Heading 3]</w:t>
          </w:r>
        </w:p>
      </w:docPartBody>
    </w:docPart>
    <w:docPart>
      <w:docPartPr>
        <w:name w:val="1908BC973BE757448E9FD3ABAC3EB70E"/>
        <w:category>
          <w:name w:val="General"/>
          <w:gallery w:val="placeholder"/>
        </w:category>
        <w:types>
          <w:type w:val="bbPlcHdr"/>
        </w:types>
        <w:behaviors>
          <w:behavior w:val="content"/>
        </w:behaviors>
        <w:guid w:val="{647A06DC-1F06-2943-A4AF-35282633EF5C}"/>
      </w:docPartPr>
      <w:docPartBody>
        <w:p w:rsidR="00243E5D" w:rsidRDefault="00000000">
          <w:pPr>
            <w:pStyle w:val="1908BC973BE757448E9FD3ABAC3EB70E"/>
          </w:pPr>
          <w:r>
            <w:rPr>
              <w:lang w:bidi="en-GB"/>
            </w:rPr>
            <w:t>[Include a full stop at the end of a run-in heading.  Note that you can include consecutive paragraphs with their own headings, where appropriate.]</w:t>
          </w:r>
        </w:p>
      </w:docPartBody>
    </w:docPart>
    <w:docPart>
      <w:docPartPr>
        <w:name w:val="D617071392D7014E82007DBC8891508B"/>
        <w:category>
          <w:name w:val="General"/>
          <w:gallery w:val="placeholder"/>
        </w:category>
        <w:types>
          <w:type w:val="bbPlcHdr"/>
        </w:types>
        <w:behaviors>
          <w:behavior w:val="content"/>
        </w:behaviors>
        <w:guid w:val="{A15B1BA0-25F2-7A4C-85BB-4AC5AC69EFC7}"/>
      </w:docPartPr>
      <w:docPartBody>
        <w:p w:rsidR="00243E5D" w:rsidRDefault="00000000">
          <w:pPr>
            <w:pStyle w:val="D617071392D7014E82007DBC8891508B"/>
          </w:pPr>
          <w:r>
            <w:rPr>
              <w:rStyle w:val="Heading4Char"/>
              <w:lang w:bidi="en-GB"/>
            </w:rPr>
            <w:t>[Heading 4]</w:t>
          </w:r>
        </w:p>
      </w:docPartBody>
    </w:docPart>
    <w:docPart>
      <w:docPartPr>
        <w:name w:val="ECB4222114E8EA49919C64C58477F765"/>
        <w:category>
          <w:name w:val="General"/>
          <w:gallery w:val="placeholder"/>
        </w:category>
        <w:types>
          <w:type w:val="bbPlcHdr"/>
        </w:types>
        <w:behaviors>
          <w:behavior w:val="content"/>
        </w:behaviors>
        <w:guid w:val="{8CE1185B-B42F-0646-AD82-B2AD9F3511FD}"/>
      </w:docPartPr>
      <w:docPartBody>
        <w:p w:rsidR="00243E5D" w:rsidRDefault="00000000">
          <w:pPr>
            <w:pStyle w:val="ECB4222114E8EA49919C64C58477F765"/>
          </w:pPr>
          <w:r>
            <w:rPr>
              <w:lang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0AD2126D6161DD4EAEF890A01CD7EDCF"/>
        <w:category>
          <w:name w:val="General"/>
          <w:gallery w:val="placeholder"/>
        </w:category>
        <w:types>
          <w:type w:val="bbPlcHdr"/>
        </w:types>
        <w:behaviors>
          <w:behavior w:val="content"/>
        </w:behaviors>
        <w:guid w:val="{AA01F662-085C-FE44-BFAB-A464B45E40FF}"/>
      </w:docPartPr>
      <w:docPartBody>
        <w:p w:rsidR="00243E5D" w:rsidRDefault="00000000">
          <w:pPr>
            <w:pStyle w:val="0AD2126D6161DD4EAEF890A01CD7EDCF"/>
          </w:pPr>
          <w:r>
            <w:rPr>
              <w:noProof/>
              <w:lang w:bidi="en-GB"/>
            </w:rPr>
            <w:t>(Surname, Year)</w:t>
          </w:r>
        </w:p>
      </w:docPartBody>
    </w:docPart>
    <w:docPart>
      <w:docPartPr>
        <w:name w:val="13CB1F69A84A2649AF2E49632B0EBD6F"/>
        <w:category>
          <w:name w:val="General"/>
          <w:gallery w:val="placeholder"/>
        </w:category>
        <w:types>
          <w:type w:val="bbPlcHdr"/>
        </w:types>
        <w:behaviors>
          <w:behavior w:val="content"/>
        </w:behaviors>
        <w:guid w:val="{712BF823-3934-6A4F-9873-B98174D5F5B1}"/>
      </w:docPartPr>
      <w:docPartBody>
        <w:p w:rsidR="00243E5D" w:rsidRDefault="00000000">
          <w:pPr>
            <w:pStyle w:val="13CB1F69A84A2649AF2E49632B0EBD6F"/>
          </w:pPr>
          <w:r>
            <w:rPr>
              <w:rStyle w:val="Heading5Char"/>
              <w:lang w:bidi="en-GB"/>
            </w:rPr>
            <w:t>[Heading 5]</w:t>
          </w:r>
        </w:p>
      </w:docPartBody>
    </w:docPart>
    <w:docPart>
      <w:docPartPr>
        <w:name w:val="C5AE9FBFFBD5EF449A4BF8736688B2AF"/>
        <w:category>
          <w:name w:val="General"/>
          <w:gallery w:val="placeholder"/>
        </w:category>
        <w:types>
          <w:type w:val="bbPlcHdr"/>
        </w:types>
        <w:behaviors>
          <w:behavior w:val="content"/>
        </w:behaviors>
        <w:guid w:val="{DCEE9F85-6C86-4E4A-8736-46551DD2B0AE}"/>
      </w:docPartPr>
      <w:docPartBody>
        <w:p w:rsidR="00243E5D" w:rsidRDefault="00000000">
          <w:pPr>
            <w:pStyle w:val="C5AE9FBFFBD5EF449A4BF8736688B2AF"/>
          </w:pPr>
          <w:r>
            <w:rPr>
              <w:lang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31BCC51DB41FB1478C1116BF6DED2DF5"/>
        <w:category>
          <w:name w:val="General"/>
          <w:gallery w:val="placeholder"/>
        </w:category>
        <w:types>
          <w:type w:val="bbPlcHdr"/>
        </w:types>
        <w:behaviors>
          <w:behavior w:val="content"/>
        </w:behaviors>
        <w:guid w:val="{031891E6-D54A-8F49-841D-1EA1E67F478C}"/>
      </w:docPartPr>
      <w:docPartBody>
        <w:p w:rsidR="00243E5D" w:rsidRDefault="00000000">
          <w:pPr>
            <w:pStyle w:val="31BCC51DB41FB1478C1116BF6DED2DF5"/>
          </w:pPr>
          <w:r>
            <w:rPr>
              <w:noProof/>
              <w:lang w:bidi="en-GB"/>
            </w:rPr>
            <w:t>(Surname, Year)</w:t>
          </w:r>
        </w:p>
      </w:docPartBody>
    </w:docPart>
    <w:docPart>
      <w:docPartPr>
        <w:name w:val="D191F8998D4D8E43A504E0F074E02741"/>
        <w:category>
          <w:name w:val="General"/>
          <w:gallery w:val="placeholder"/>
        </w:category>
        <w:types>
          <w:type w:val="bbPlcHdr"/>
        </w:types>
        <w:behaviors>
          <w:behavior w:val="content"/>
        </w:behaviors>
        <w:guid w:val="{6F6921D5-DAF5-2844-9F96-412C502DAE3B}"/>
      </w:docPartPr>
      <w:docPartBody>
        <w:p w:rsidR="00243E5D" w:rsidRDefault="00000000">
          <w:pPr>
            <w:pStyle w:val="Bibliography"/>
            <w:rPr>
              <w:noProof/>
            </w:rPr>
          </w:pPr>
          <w:r>
            <w:rPr>
              <w:noProof/>
              <w:lang w:bidi="en-GB"/>
            </w:rPr>
            <w:t xml:space="preserve">Surname, F. M. (Year). Article Title. </w:t>
          </w:r>
          <w:r>
            <w:rPr>
              <w:i/>
              <w:noProof/>
              <w:lang w:bidi="en-GB"/>
            </w:rPr>
            <w:t>Journal Title</w:t>
          </w:r>
          <w:r>
            <w:rPr>
              <w:noProof/>
              <w:lang w:bidi="en-GB"/>
            </w:rPr>
            <w:t>, Pages From-To.</w:t>
          </w:r>
        </w:p>
        <w:p w:rsidR="00243E5D" w:rsidRDefault="00000000">
          <w:pPr>
            <w:pStyle w:val="D191F8998D4D8E43A504E0F074E02741"/>
          </w:pPr>
          <w:r>
            <w:rPr>
              <w:noProof/>
              <w:lang w:bidi="en-GB"/>
            </w:rPr>
            <w:t xml:space="preserve">Surname, F. M. (Year). </w:t>
          </w:r>
          <w:r>
            <w:rPr>
              <w:i/>
              <w:noProof/>
              <w:lang w:bidi="en-GB"/>
            </w:rPr>
            <w:t xml:space="preserve">Book Title. </w:t>
          </w:r>
          <w:r>
            <w:rPr>
              <w:noProof/>
              <w:lang w:bidi="en-GB"/>
            </w:rPr>
            <w:t>City Name: Publisher Name.</w:t>
          </w:r>
        </w:p>
      </w:docPartBody>
    </w:docPart>
    <w:docPart>
      <w:docPartPr>
        <w:name w:val="55B3A23DCCC89D47B872135CCA23DBFB"/>
        <w:category>
          <w:name w:val="General"/>
          <w:gallery w:val="placeholder"/>
        </w:category>
        <w:types>
          <w:type w:val="bbPlcHdr"/>
        </w:types>
        <w:behaviors>
          <w:behavior w:val="content"/>
        </w:behaviors>
        <w:guid w:val="{17C3A6CB-C6B3-B542-B24B-39518B201FBE}"/>
      </w:docPartPr>
      <w:docPartBody>
        <w:p w:rsidR="00243E5D" w:rsidRDefault="00000000">
          <w:pPr>
            <w:pStyle w:val="55B3A23DCCC89D47B872135CCA23DBFB"/>
          </w:pPr>
          <w:r>
            <w:rPr>
              <w:lang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bidi="en-GB"/>
            </w:rPr>
            <w:t>(Note:  If you delete this sample footnote, don’t forget to delete its in-text reference as well.)</w:t>
          </w:r>
          <w:r>
            <w:rPr>
              <w:lang w:bidi="en-GB"/>
            </w:rPr>
            <w:t>]</w:t>
          </w:r>
        </w:p>
      </w:docPartBody>
    </w:docPart>
    <w:docPart>
      <w:docPartPr>
        <w:name w:val="8F0D7DB55D0F8149944F82E4ABF7106F"/>
        <w:category>
          <w:name w:val="General"/>
          <w:gallery w:val="placeholder"/>
        </w:category>
        <w:types>
          <w:type w:val="bbPlcHdr"/>
        </w:types>
        <w:behaviors>
          <w:behavior w:val="content"/>
        </w:behaviors>
        <w:guid w:val="{072CF633-2359-5E4B-B7E9-366085D08BC8}"/>
      </w:docPartPr>
      <w:docPartBody>
        <w:p w:rsidR="00243E5D" w:rsidRDefault="00000000">
          <w:pPr>
            <w:pStyle w:val="8F0D7DB55D0F8149944F82E4ABF7106F"/>
          </w:pPr>
          <w:r>
            <w:rPr>
              <w:rStyle w:val="Emphasis"/>
              <w:lang w:bidi="en-GB"/>
            </w:rPr>
            <w:t>[Table Title]</w:t>
          </w:r>
        </w:p>
      </w:docPartBody>
    </w:docPart>
    <w:docPart>
      <w:docPartPr>
        <w:name w:val="503FF08911BF064A80232E6A7354A49E"/>
        <w:category>
          <w:name w:val="General"/>
          <w:gallery w:val="placeholder"/>
        </w:category>
        <w:types>
          <w:type w:val="bbPlcHdr"/>
        </w:types>
        <w:behaviors>
          <w:behavior w:val="content"/>
        </w:behaviors>
        <w:guid w:val="{01732EC8-88AD-4144-8408-18FCE7D296EA}"/>
      </w:docPartPr>
      <w:docPartBody>
        <w:p w:rsidR="00243E5D" w:rsidRDefault="00000000">
          <w:pPr>
            <w:pStyle w:val="503FF08911BF064A80232E6A7354A49E"/>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A1C096548DF91745A5B393BCB368A3DB"/>
        <w:category>
          <w:name w:val="General"/>
          <w:gallery w:val="placeholder"/>
        </w:category>
        <w:types>
          <w:type w:val="bbPlcHdr"/>
        </w:types>
        <w:behaviors>
          <w:behavior w:val="content"/>
        </w:behaviors>
        <w:guid w:val="{8E3C4E77-BEC0-0D41-9A09-F322F2BF6898}"/>
      </w:docPartPr>
      <w:docPartBody>
        <w:p w:rsidR="00243E5D" w:rsidRDefault="00000000">
          <w:pPr>
            <w:pStyle w:val="A1C096548DF91745A5B393BCB368A3DB"/>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E5"/>
    <w:rsid w:val="00243E5D"/>
    <w:rsid w:val="00593C1A"/>
    <w:rsid w:val="00904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1D8F532C7244691FE06226EB33067">
    <w:name w:val="D041D8F532C7244691FE06226EB33067"/>
  </w:style>
  <w:style w:type="paragraph" w:customStyle="1" w:styleId="88A00FB3B51AEB4BB6123D6E0B244295">
    <w:name w:val="88A00FB3B51AEB4BB6123D6E0B244295"/>
  </w:style>
  <w:style w:type="paragraph" w:customStyle="1" w:styleId="3F297489C7289642BC2D572422EB39D3">
    <w:name w:val="3F297489C7289642BC2D572422EB39D3"/>
  </w:style>
  <w:style w:type="paragraph" w:customStyle="1" w:styleId="0B6ABB94CA548C4EB943BC0CF35C372C">
    <w:name w:val="0B6ABB94CA548C4EB943BC0CF35C372C"/>
  </w:style>
  <w:style w:type="character" w:styleId="Emphasis">
    <w:name w:val="Emphasis"/>
    <w:basedOn w:val="DefaultParagraphFont"/>
    <w:uiPriority w:val="20"/>
    <w:unhideWhenUsed/>
    <w:qFormat/>
    <w:rPr>
      <w:i/>
      <w:iCs/>
    </w:rPr>
  </w:style>
  <w:style w:type="paragraph" w:customStyle="1" w:styleId="9C10C9804B3904408754BDDAD19A8137">
    <w:name w:val="9C10C9804B3904408754BDDAD19A8137"/>
  </w:style>
  <w:style w:type="paragraph" w:customStyle="1" w:styleId="BFC5825AED7B2C4890AA54BDC8D742A3">
    <w:name w:val="BFC5825AED7B2C4890AA54BDC8D742A3"/>
  </w:style>
  <w:style w:type="paragraph" w:customStyle="1" w:styleId="A469F91A49FEDE47A1190726272F06B1">
    <w:name w:val="A469F91A49FEDE47A1190726272F06B1"/>
  </w:style>
  <w:style w:type="paragraph" w:customStyle="1" w:styleId="FBB182EE1AD799408CF502A6764EF796">
    <w:name w:val="FBB182EE1AD799408CF502A6764EF796"/>
  </w:style>
  <w:style w:type="paragraph" w:customStyle="1" w:styleId="8F3723FCADB8D74FA45911E7164CB83D">
    <w:name w:val="8F3723FCADB8D74FA45911E7164CB83D"/>
  </w:style>
  <w:style w:type="paragraph" w:customStyle="1" w:styleId="B60B2C081AF83C4D86C8FA678749FE61">
    <w:name w:val="B60B2C081AF83C4D86C8FA678749FE61"/>
  </w:style>
  <w:style w:type="paragraph" w:customStyle="1" w:styleId="4C5437452638FC4AB28C807B3C33FBE4">
    <w:name w:val="4C5437452638FC4AB28C807B3C33FBE4"/>
  </w:style>
  <w:style w:type="paragraph" w:customStyle="1" w:styleId="FFD03E2F47B24C4E881B760C8AD3A001">
    <w:name w:val="FFD03E2F47B24C4E881B760C8AD3A00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19AE60F9FE7D1B4C9D9B1600EAE7863E">
    <w:name w:val="19AE60F9FE7D1B4C9D9B1600EAE7863E"/>
  </w:style>
  <w:style w:type="paragraph" w:customStyle="1" w:styleId="1908BC973BE757448E9FD3ABAC3EB70E">
    <w:name w:val="1908BC973BE757448E9FD3ABAC3EB70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D617071392D7014E82007DBC8891508B">
    <w:name w:val="D617071392D7014E82007DBC8891508B"/>
  </w:style>
  <w:style w:type="paragraph" w:customStyle="1" w:styleId="ECB4222114E8EA49919C64C58477F765">
    <w:name w:val="ECB4222114E8EA49919C64C58477F765"/>
  </w:style>
  <w:style w:type="paragraph" w:customStyle="1" w:styleId="0AD2126D6161DD4EAEF890A01CD7EDCF">
    <w:name w:val="0AD2126D6161DD4EAEF890A01CD7EDC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13CB1F69A84A2649AF2E49632B0EBD6F">
    <w:name w:val="13CB1F69A84A2649AF2E49632B0EBD6F"/>
  </w:style>
  <w:style w:type="paragraph" w:customStyle="1" w:styleId="C5AE9FBFFBD5EF449A4BF8736688B2AF">
    <w:name w:val="C5AE9FBFFBD5EF449A4BF8736688B2AF"/>
  </w:style>
  <w:style w:type="paragraph" w:customStyle="1" w:styleId="31BCC51DB41FB1478C1116BF6DED2DF5">
    <w:name w:val="31BCC51DB41FB1478C1116BF6DED2DF5"/>
  </w:style>
  <w:style w:type="paragraph" w:styleId="Bibliography">
    <w:name w:val="Bibliography"/>
    <w:basedOn w:val="Normal"/>
    <w:next w:val="Normal"/>
    <w:uiPriority w:val="37"/>
    <w:semiHidden/>
    <w:unhideWhenUsed/>
  </w:style>
  <w:style w:type="paragraph" w:customStyle="1" w:styleId="D191F8998D4D8E43A504E0F074E02741">
    <w:name w:val="D191F8998D4D8E43A504E0F074E02741"/>
  </w:style>
  <w:style w:type="paragraph" w:customStyle="1" w:styleId="55B3A23DCCC89D47B872135CCA23DBFB">
    <w:name w:val="55B3A23DCCC89D47B872135CCA23DBFB"/>
  </w:style>
  <w:style w:type="paragraph" w:customStyle="1" w:styleId="8F0D7DB55D0F8149944F82E4ABF7106F">
    <w:name w:val="8F0D7DB55D0F8149944F82E4ABF7106F"/>
  </w:style>
  <w:style w:type="paragraph" w:customStyle="1" w:styleId="503FF08911BF064A80232E6A7354A49E">
    <w:name w:val="503FF08911BF064A80232E6A7354A49E"/>
  </w:style>
  <w:style w:type="paragraph" w:customStyle="1" w:styleId="A1C096548DF91745A5B393BCB368A3DB">
    <w:name w:val="A1C096548DF91745A5B393BCB368A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35</TotalTime>
  <Pages>10</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Pricing Implications of Climate Risk</dc:title>
  <dc:subject/>
  <dc:creator>Varun Chodanker</dc:creator>
  <cp:keywords/>
  <dc:description/>
  <cp:lastModifiedBy>Varun Chodanker (MSc Financial Technology FT)</cp:lastModifiedBy>
  <cp:revision>28</cp:revision>
  <dcterms:created xsi:type="dcterms:W3CDTF">2024-08-07T14:14:00Z</dcterms:created>
  <dcterms:modified xsi:type="dcterms:W3CDTF">2024-08-08T12:30:00Z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